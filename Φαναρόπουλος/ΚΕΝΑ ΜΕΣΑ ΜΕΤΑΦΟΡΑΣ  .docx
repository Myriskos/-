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215F3" w14:textId="36E9F756" w:rsidR="00975A36" w:rsidRDefault="00975A36" w:rsidP="00A5788C">
      <w:pPr>
        <w:spacing w:line="240" w:lineRule="auto"/>
        <w:rPr>
          <w:rFonts w:ascii="Century Gothic" w:hAnsi="Century Gothic"/>
          <w:sz w:val="22"/>
          <w:szCs w:val="2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0"/>
        <w:gridCol w:w="1380"/>
        <w:gridCol w:w="1554"/>
        <w:gridCol w:w="1579"/>
        <w:gridCol w:w="2797"/>
        <w:gridCol w:w="746"/>
        <w:gridCol w:w="560"/>
      </w:tblGrid>
      <w:tr w:rsidR="00772BD5" w:rsidRPr="00A666E3" w14:paraId="33E4EACD" w14:textId="77777777" w:rsidTr="00D5453B">
        <w:trPr>
          <w:trHeight w:val="903"/>
        </w:trPr>
        <w:tc>
          <w:tcPr>
            <w:tcW w:w="8756" w:type="dxa"/>
            <w:gridSpan w:val="5"/>
            <w:hideMark/>
          </w:tcPr>
          <w:p w14:paraId="0770EFD0" w14:textId="53B95A0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  <w:u w:val="double"/>
                <w:lang w:val="en-US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  <w:u w:val="double"/>
              </w:rPr>
              <w:t>ΠΙΝΑΚΑΣ</w:t>
            </w:r>
            <w:r w:rsidR="00C62172">
              <w:rPr>
                <w:rFonts w:ascii="Century Gothic" w:hAnsi="Century Gothic"/>
                <w:b/>
                <w:bCs/>
                <w:sz w:val="22"/>
                <w:szCs w:val="22"/>
                <w:u w:val="double"/>
                <w:lang w:val="el-GR"/>
              </w:rPr>
              <w:t xml:space="preserve"> </w:t>
            </w:r>
            <w:r w:rsidRPr="00A666E3">
              <w:rPr>
                <w:rFonts w:ascii="Century Gothic" w:hAnsi="Century Gothic"/>
                <w:b/>
                <w:bCs/>
                <w:sz w:val="22"/>
                <w:szCs w:val="22"/>
                <w:u w:val="double"/>
              </w:rPr>
              <w:t>ΠΑΓΙΩΝ ΚΕΝΩΝ</w:t>
            </w:r>
          </w:p>
        </w:tc>
        <w:tc>
          <w:tcPr>
            <w:tcW w:w="746" w:type="dxa"/>
            <w:noWrap/>
            <w:hideMark/>
          </w:tcPr>
          <w:p w14:paraId="12ACA70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  <w:u w:val="double"/>
              </w:rPr>
            </w:pPr>
          </w:p>
        </w:tc>
        <w:tc>
          <w:tcPr>
            <w:tcW w:w="560" w:type="dxa"/>
            <w:noWrap/>
            <w:hideMark/>
          </w:tcPr>
          <w:p w14:paraId="04906E52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52845371" w14:textId="77777777" w:rsidTr="00D5453B">
        <w:trPr>
          <w:trHeight w:val="664"/>
        </w:trPr>
        <w:tc>
          <w:tcPr>
            <w:tcW w:w="1850" w:type="dxa"/>
            <w:hideMark/>
          </w:tcPr>
          <w:p w14:paraId="701077FC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Master item</w:t>
            </w:r>
          </w:p>
        </w:tc>
        <w:tc>
          <w:tcPr>
            <w:tcW w:w="1380" w:type="dxa"/>
            <w:hideMark/>
          </w:tcPr>
          <w:p w14:paraId="42D8039F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Hope</w:t>
            </w:r>
          </w:p>
        </w:tc>
        <w:tc>
          <w:tcPr>
            <w:tcW w:w="1447" w:type="dxa"/>
            <w:hideMark/>
          </w:tcPr>
          <w:p w14:paraId="740FB503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Περιγραφή</w:t>
            </w:r>
          </w:p>
        </w:tc>
        <w:tc>
          <w:tcPr>
            <w:tcW w:w="1472" w:type="dxa"/>
            <w:hideMark/>
          </w:tcPr>
          <w:p w14:paraId="19A0348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Iδιοκτησιακό καθεστώς</w:t>
            </w:r>
          </w:p>
        </w:tc>
        <w:tc>
          <w:tcPr>
            <w:tcW w:w="2605" w:type="dxa"/>
            <w:hideMark/>
          </w:tcPr>
          <w:p w14:paraId="320B92A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Φωτογραφία</w:t>
            </w:r>
          </w:p>
        </w:tc>
        <w:tc>
          <w:tcPr>
            <w:tcW w:w="746" w:type="dxa"/>
            <w:hideMark/>
          </w:tcPr>
          <w:p w14:paraId="0106F82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</w:p>
        </w:tc>
        <w:tc>
          <w:tcPr>
            <w:tcW w:w="560" w:type="dxa"/>
            <w:hideMark/>
          </w:tcPr>
          <w:p w14:paraId="036B9D7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3D3003D2" w14:textId="77777777" w:rsidTr="00D5453B">
        <w:trPr>
          <w:trHeight w:val="1445"/>
        </w:trPr>
        <w:tc>
          <w:tcPr>
            <w:tcW w:w="1850" w:type="dxa"/>
            <w:noWrap/>
            <w:hideMark/>
          </w:tcPr>
          <w:p w14:paraId="3981F56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94852153300</w:t>
            </w:r>
          </w:p>
        </w:tc>
        <w:tc>
          <w:tcPr>
            <w:tcW w:w="1380" w:type="dxa"/>
            <w:noWrap/>
            <w:hideMark/>
          </w:tcPr>
          <w:p w14:paraId="49AFE80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9200214</w:t>
            </w:r>
          </w:p>
        </w:tc>
        <w:tc>
          <w:tcPr>
            <w:tcW w:w="1447" w:type="dxa"/>
            <w:hideMark/>
          </w:tcPr>
          <w:p w14:paraId="7C652131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ΚΛΟΥΒΕΣ ΑΒ 60Χ40 ΠΟΡΤΟΚΑΛΙ ΜΠΑΡΑ</w:t>
            </w:r>
          </w:p>
        </w:tc>
        <w:tc>
          <w:tcPr>
            <w:tcW w:w="1472" w:type="dxa"/>
            <w:noWrap/>
            <w:hideMark/>
          </w:tcPr>
          <w:p w14:paraId="4EB74E09" w14:textId="48C25DB5" w:rsidR="00A666E3" w:rsidRPr="00A666E3" w:rsidRDefault="00772BD5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492864" behindDoc="0" locked="0" layoutInCell="1" allowOverlap="1" wp14:anchorId="5CFDFBAC" wp14:editId="6AF5A2E9">
                  <wp:simplePos x="0" y="0"/>
                  <wp:positionH relativeFrom="column">
                    <wp:posOffset>840105</wp:posOffset>
                  </wp:positionH>
                  <wp:positionV relativeFrom="paragraph">
                    <wp:posOffset>48895</wp:posOffset>
                  </wp:positionV>
                  <wp:extent cx="1577340" cy="838200"/>
                  <wp:effectExtent l="0" t="0" r="3810" b="0"/>
                  <wp:wrapNone/>
                  <wp:docPr id="105" name="Picture 10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9">
                            <a:extLst>
                              <a:ext uri="{FF2B5EF4-FFF2-40B4-BE49-F238E27FC236}">
                                <a16:creationId xmlns:a16="http://schemas.microsoft.com/office/drawing/2014/main" id="{00000000-0008-0000-0200-000003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838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666E3"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607552" behindDoc="0" locked="0" layoutInCell="1" allowOverlap="1" wp14:anchorId="35E2AAE6" wp14:editId="5B0874C4">
                  <wp:simplePos x="0" y="0"/>
                  <wp:positionH relativeFrom="column">
                    <wp:posOffset>1783080</wp:posOffset>
                  </wp:positionH>
                  <wp:positionV relativeFrom="paragraph">
                    <wp:posOffset>3413760</wp:posOffset>
                  </wp:positionV>
                  <wp:extent cx="7620" cy="1417320"/>
                  <wp:effectExtent l="0" t="0" r="0" b="0"/>
                  <wp:wrapNone/>
                  <wp:docPr id="101" name="Picture 10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8372004-3639-4CC5-8A71-FA0BC0168B94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13">
                            <a:extLst>
                              <a:ext uri="{FF2B5EF4-FFF2-40B4-BE49-F238E27FC236}">
                                <a16:creationId xmlns:a16="http://schemas.microsoft.com/office/drawing/2014/main" id="{88372004-3639-4CC5-8A71-FA0BC0168B94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666E3"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726336" behindDoc="0" locked="0" layoutInCell="1" allowOverlap="1" wp14:anchorId="1F8278E6" wp14:editId="19336C99">
                  <wp:simplePos x="0" y="0"/>
                  <wp:positionH relativeFrom="column">
                    <wp:posOffset>1783080</wp:posOffset>
                  </wp:positionH>
                  <wp:positionV relativeFrom="paragraph">
                    <wp:posOffset>5783580</wp:posOffset>
                  </wp:positionV>
                  <wp:extent cx="7620" cy="1417320"/>
                  <wp:effectExtent l="0" t="0" r="0" b="0"/>
                  <wp:wrapNone/>
                  <wp:docPr id="96" name="Picture 9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F50BB80-0E83-4916-8596-CDC8FCB3672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3">
                            <a:extLst>
                              <a:ext uri="{FF2B5EF4-FFF2-40B4-BE49-F238E27FC236}">
                                <a16:creationId xmlns:a16="http://schemas.microsoft.com/office/drawing/2014/main" id="{9F50BB80-0E83-4916-8596-CDC8FCB36726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666E3"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833856" behindDoc="0" locked="0" layoutInCell="1" allowOverlap="1" wp14:anchorId="65DBF162" wp14:editId="6391BCD2">
                  <wp:simplePos x="0" y="0"/>
                  <wp:positionH relativeFrom="column">
                    <wp:posOffset>800100</wp:posOffset>
                  </wp:positionH>
                  <wp:positionV relativeFrom="paragraph">
                    <wp:posOffset>8122920</wp:posOffset>
                  </wp:positionV>
                  <wp:extent cx="1920240" cy="1226820"/>
                  <wp:effectExtent l="0" t="0" r="3810" b="0"/>
                  <wp:wrapNone/>
                  <wp:docPr id="89" name="Picture 8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4EB688-CFDB-45AD-888D-A9F1D107B70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20">
                            <a:extLst>
                              <a:ext uri="{FF2B5EF4-FFF2-40B4-BE49-F238E27FC236}">
                                <a16:creationId xmlns:a16="http://schemas.microsoft.com/office/drawing/2014/main" id="{E94EB688-CFDB-45AD-888D-A9F1D107B70B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373" cy="12283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87"/>
            </w:tblGrid>
            <w:tr w:rsidR="00A666E3" w:rsidRPr="00A666E3" w14:paraId="5EB84F91" w14:textId="77777777" w:rsidTr="00D5453B">
              <w:trPr>
                <w:trHeight w:val="1445"/>
                <w:tblCellSpacing w:w="0" w:type="dxa"/>
              </w:trPr>
              <w:tc>
                <w:tcPr>
                  <w:tcW w:w="1187" w:type="dxa"/>
                  <w:tcBorders>
                    <w:top w:val="nil"/>
                    <w:left w:val="nil"/>
                    <w:bottom w:val="double" w:sz="6" w:space="0" w:color="auto"/>
                    <w:right w:val="double" w:sz="6" w:space="0" w:color="auto"/>
                  </w:tcBorders>
                  <w:shd w:val="clear" w:color="000000" w:fill="FFFFFF"/>
                  <w:vAlign w:val="center"/>
                  <w:hideMark/>
                </w:tcPr>
                <w:p w14:paraId="69398536" w14:textId="77777777" w:rsidR="00A666E3" w:rsidRPr="00A666E3" w:rsidRDefault="00A666E3" w:rsidP="00A666E3">
                  <w:pPr>
                    <w:spacing w:line="240" w:lineRule="auto"/>
                    <w:rPr>
                      <w:rFonts w:ascii="Century Gothic" w:hAnsi="Century Gothic"/>
                      <w:b/>
                      <w:bCs/>
                      <w:sz w:val="22"/>
                      <w:szCs w:val="22"/>
                    </w:rPr>
                  </w:pPr>
                  <w:r w:rsidRPr="00A666E3">
                    <w:rPr>
                      <w:rFonts w:ascii="Century Gothic" w:hAnsi="Century Gothic"/>
                      <w:b/>
                      <w:bCs/>
                      <w:sz w:val="22"/>
                      <w:szCs w:val="22"/>
                    </w:rPr>
                    <w:t>Ιδιοκτησία ΑΒ</w:t>
                  </w:r>
                </w:p>
              </w:tc>
            </w:tr>
          </w:tbl>
          <w:p w14:paraId="5FD15D8B" w14:textId="4511F2B7" w:rsidR="00A666E3" w:rsidRPr="00A666E3" w:rsidRDefault="00772BD5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678208" behindDoc="0" locked="0" layoutInCell="1" allowOverlap="1" wp14:anchorId="30AE1396" wp14:editId="5930B1D0">
                  <wp:simplePos x="0" y="0"/>
                  <wp:positionH relativeFrom="column">
                    <wp:posOffset>1884045</wp:posOffset>
                  </wp:positionH>
                  <wp:positionV relativeFrom="paragraph">
                    <wp:posOffset>3834130</wp:posOffset>
                  </wp:positionV>
                  <wp:extent cx="899160" cy="1143000"/>
                  <wp:effectExtent l="0" t="0" r="0" b="0"/>
                  <wp:wrapNone/>
                  <wp:docPr id="98" name="Picture 9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F3E6849-9C47-4251-9089-D3209EF55A6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5">
                            <a:extLst>
                              <a:ext uri="{FF2B5EF4-FFF2-40B4-BE49-F238E27FC236}">
                                <a16:creationId xmlns:a16="http://schemas.microsoft.com/office/drawing/2014/main" id="{4F3E6849-9C47-4251-9089-D3209EF55A63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143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653632" behindDoc="0" locked="0" layoutInCell="1" allowOverlap="1" wp14:anchorId="7AC69E26" wp14:editId="4CD72DF3">
                  <wp:simplePos x="0" y="0"/>
                  <wp:positionH relativeFrom="column">
                    <wp:posOffset>847725</wp:posOffset>
                  </wp:positionH>
                  <wp:positionV relativeFrom="paragraph">
                    <wp:posOffset>3826510</wp:posOffset>
                  </wp:positionV>
                  <wp:extent cx="998220" cy="1234440"/>
                  <wp:effectExtent l="0" t="0" r="0" b="3810"/>
                  <wp:wrapNone/>
                  <wp:docPr id="99" name="Picture 9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1D5450-1329-4F51-8257-67E05DD588A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14">
                            <a:extLst>
                              <a:ext uri="{FF2B5EF4-FFF2-40B4-BE49-F238E27FC236}">
                                <a16:creationId xmlns:a16="http://schemas.microsoft.com/office/drawing/2014/main" id="{071D5450-1329-4F51-8257-67E05DD588A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1234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631104" behindDoc="0" locked="0" layoutInCell="1" allowOverlap="1" wp14:anchorId="53C2FF3D" wp14:editId="6EFE76BD">
                  <wp:simplePos x="0" y="0"/>
                  <wp:positionH relativeFrom="column">
                    <wp:posOffset>1884046</wp:posOffset>
                  </wp:positionH>
                  <wp:positionV relativeFrom="paragraph">
                    <wp:posOffset>2576830</wp:posOffset>
                  </wp:positionV>
                  <wp:extent cx="830580" cy="1257300"/>
                  <wp:effectExtent l="0" t="0" r="7620" b="0"/>
                  <wp:wrapNone/>
                  <wp:docPr id="100" name="Picture 10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7C31A4-7AF2-4689-99F7-471B69C415D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13">
                            <a:extLst>
                              <a:ext uri="{FF2B5EF4-FFF2-40B4-BE49-F238E27FC236}">
                                <a16:creationId xmlns:a16="http://schemas.microsoft.com/office/drawing/2014/main" id="{407C31A4-7AF2-4689-99F7-471B69C415D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580" cy="1257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588096" behindDoc="0" locked="0" layoutInCell="1" allowOverlap="1" wp14:anchorId="651370FE" wp14:editId="0EE2F430">
                  <wp:simplePos x="0" y="0"/>
                  <wp:positionH relativeFrom="column">
                    <wp:posOffset>908685</wp:posOffset>
                  </wp:positionH>
                  <wp:positionV relativeFrom="paragraph">
                    <wp:posOffset>2553970</wp:posOffset>
                  </wp:positionV>
                  <wp:extent cx="861060" cy="1028700"/>
                  <wp:effectExtent l="0" t="0" r="0" b="0"/>
                  <wp:wrapNone/>
                  <wp:docPr id="102" name="Picture 10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D54E1E7-7C11-404B-8B14-A2C51D57E56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2">
                            <a:extLst>
                              <a:ext uri="{FF2B5EF4-FFF2-40B4-BE49-F238E27FC236}">
                                <a16:creationId xmlns:a16="http://schemas.microsoft.com/office/drawing/2014/main" id="{AD54E1E7-7C11-404B-8B14-A2C51D57E56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06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566592" behindDoc="0" locked="0" layoutInCell="1" allowOverlap="1" wp14:anchorId="7E4CD850" wp14:editId="27F63114">
                  <wp:simplePos x="0" y="0"/>
                  <wp:positionH relativeFrom="column">
                    <wp:posOffset>878205</wp:posOffset>
                  </wp:positionH>
                  <wp:positionV relativeFrom="paragraph">
                    <wp:posOffset>1243330</wp:posOffset>
                  </wp:positionV>
                  <wp:extent cx="1607820" cy="1064260"/>
                  <wp:effectExtent l="0" t="0" r="0" b="2540"/>
                  <wp:wrapNone/>
                  <wp:docPr id="103" name="Picture 10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82C3B70-05EA-44F7-855B-6FDE738DD07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1">
                            <a:extLst>
                              <a:ext uri="{FF2B5EF4-FFF2-40B4-BE49-F238E27FC236}">
                                <a16:creationId xmlns:a16="http://schemas.microsoft.com/office/drawing/2014/main" id="{082C3B70-05EA-44F7-855B-6FDE738DD07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521536" behindDoc="0" locked="0" layoutInCell="1" allowOverlap="1" wp14:anchorId="16ACCD4E" wp14:editId="56F0A3E2">
                  <wp:simplePos x="0" y="0"/>
                  <wp:positionH relativeFrom="column">
                    <wp:posOffset>870585</wp:posOffset>
                  </wp:positionH>
                  <wp:positionV relativeFrom="paragraph">
                    <wp:posOffset>77470</wp:posOffset>
                  </wp:positionV>
                  <wp:extent cx="1661160" cy="1013460"/>
                  <wp:effectExtent l="0" t="0" r="0" b="0"/>
                  <wp:wrapNone/>
                  <wp:docPr id="104" name="Picture 10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4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0">
                            <a:extLst>
                              <a:ext uri="{FF2B5EF4-FFF2-40B4-BE49-F238E27FC236}">
                                <a16:creationId xmlns:a16="http://schemas.microsoft.com/office/drawing/2014/main" id="{00000000-0008-0000-0200-000004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160" cy="1013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05" w:type="dxa"/>
            <w:noWrap/>
            <w:hideMark/>
          </w:tcPr>
          <w:p w14:paraId="7DFE7E9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274BC35F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2092DCD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48E25141" w14:textId="77777777" w:rsidTr="00D5453B">
        <w:trPr>
          <w:trHeight w:val="1573"/>
        </w:trPr>
        <w:tc>
          <w:tcPr>
            <w:tcW w:w="1850" w:type="dxa"/>
            <w:noWrap/>
            <w:hideMark/>
          </w:tcPr>
          <w:p w14:paraId="760F5A9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94852153400</w:t>
            </w:r>
          </w:p>
        </w:tc>
        <w:tc>
          <w:tcPr>
            <w:tcW w:w="1380" w:type="dxa"/>
            <w:noWrap/>
            <w:hideMark/>
          </w:tcPr>
          <w:p w14:paraId="461341C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9200217</w:t>
            </w:r>
          </w:p>
        </w:tc>
        <w:tc>
          <w:tcPr>
            <w:tcW w:w="1447" w:type="dxa"/>
            <w:hideMark/>
          </w:tcPr>
          <w:p w14:paraId="6BCE35F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ΚΛΟΥΒΕΣ ΑΒ 30Χ40 ΛΕΥΚΗ ΜΠΑΡΑ</w:t>
            </w:r>
          </w:p>
        </w:tc>
        <w:tc>
          <w:tcPr>
            <w:tcW w:w="1472" w:type="dxa"/>
            <w:hideMark/>
          </w:tcPr>
          <w:p w14:paraId="60FA49E8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7CF23433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72C99072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39B7526F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3FDB2EEB" w14:textId="77777777" w:rsidTr="00D5453B">
        <w:trPr>
          <w:trHeight w:val="1711"/>
        </w:trPr>
        <w:tc>
          <w:tcPr>
            <w:tcW w:w="1850" w:type="dxa"/>
            <w:noWrap/>
            <w:hideMark/>
          </w:tcPr>
          <w:p w14:paraId="2D53F7C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94852153600</w:t>
            </w:r>
          </w:p>
        </w:tc>
        <w:tc>
          <w:tcPr>
            <w:tcW w:w="1380" w:type="dxa"/>
            <w:noWrap/>
            <w:hideMark/>
          </w:tcPr>
          <w:p w14:paraId="0955DDAC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9180628</w:t>
            </w:r>
          </w:p>
        </w:tc>
        <w:tc>
          <w:tcPr>
            <w:tcW w:w="1447" w:type="dxa"/>
            <w:hideMark/>
          </w:tcPr>
          <w:p w14:paraId="3E25C86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ΚΛΟΥΒΕΣ ΑΒ 60Χ40 ΓΚΡΙ ΜΠΑΡΑ</w:t>
            </w:r>
          </w:p>
        </w:tc>
        <w:tc>
          <w:tcPr>
            <w:tcW w:w="1472" w:type="dxa"/>
            <w:hideMark/>
          </w:tcPr>
          <w:p w14:paraId="4A86FF99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3808700B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36BF193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5C36DD78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6DF5EBB3" w14:textId="77777777" w:rsidTr="00D5453B">
        <w:trPr>
          <w:trHeight w:val="1785"/>
        </w:trPr>
        <w:tc>
          <w:tcPr>
            <w:tcW w:w="1850" w:type="dxa"/>
            <w:noWrap/>
            <w:hideMark/>
          </w:tcPr>
          <w:p w14:paraId="56A3BD8B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94852100100</w:t>
            </w:r>
          </w:p>
        </w:tc>
        <w:tc>
          <w:tcPr>
            <w:tcW w:w="1380" w:type="dxa"/>
            <w:noWrap/>
            <w:hideMark/>
          </w:tcPr>
          <w:p w14:paraId="62AB64F8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9200130</w:t>
            </w:r>
          </w:p>
        </w:tc>
        <w:tc>
          <w:tcPr>
            <w:tcW w:w="1447" w:type="dxa"/>
            <w:hideMark/>
          </w:tcPr>
          <w:p w14:paraId="644D786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ΚΙΒΩΤΙΟ ΜΕΤΑΦΟΡΑΣ   ΤΡΟΦΙΜΩΝ</w:t>
            </w:r>
          </w:p>
        </w:tc>
        <w:tc>
          <w:tcPr>
            <w:tcW w:w="1472" w:type="dxa"/>
            <w:hideMark/>
          </w:tcPr>
          <w:p w14:paraId="0B0FE58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7BE4252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7A73531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354688AC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440821DA" w14:textId="77777777" w:rsidTr="00D5453B">
        <w:trPr>
          <w:trHeight w:val="1573"/>
        </w:trPr>
        <w:tc>
          <w:tcPr>
            <w:tcW w:w="1850" w:type="dxa"/>
            <w:noWrap/>
            <w:hideMark/>
          </w:tcPr>
          <w:p w14:paraId="0E601B3B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94850010100</w:t>
            </w:r>
          </w:p>
        </w:tc>
        <w:tc>
          <w:tcPr>
            <w:tcW w:w="1380" w:type="dxa"/>
            <w:noWrap/>
            <w:hideMark/>
          </w:tcPr>
          <w:p w14:paraId="18015AD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9200001</w:t>
            </w:r>
          </w:p>
        </w:tc>
        <w:tc>
          <w:tcPr>
            <w:tcW w:w="1447" w:type="dxa"/>
            <w:hideMark/>
          </w:tcPr>
          <w:p w14:paraId="07058FC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 xml:space="preserve">ΚΑΡΟΤΣΙΑ ΑΛΦΑ  ΒΗΤΑ                                              </w:t>
            </w:r>
            <w:r w:rsidRPr="00A666E3">
              <w:rPr>
                <w:rFonts w:ascii="Century Gothic" w:hAnsi="Century Gothic"/>
                <w:sz w:val="22"/>
                <w:szCs w:val="22"/>
              </w:rPr>
              <w:t>&amp;</w:t>
            </w: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 xml:space="preserve">                         </w:t>
            </w:r>
            <w:r w:rsidRPr="00A666E3">
              <w:rPr>
                <w:rFonts w:ascii="Century Gothic" w:hAnsi="Century Gothic"/>
                <w:sz w:val="22"/>
                <w:szCs w:val="22"/>
              </w:rPr>
              <w:t>(Καρότσια ΑΒ ΜΕ ΡΑΒΔΟ ΓΑΝΤΖΩΝ &amp; ΤΑΨΙ)</w:t>
            </w:r>
          </w:p>
        </w:tc>
        <w:tc>
          <w:tcPr>
            <w:tcW w:w="1472" w:type="dxa"/>
            <w:hideMark/>
          </w:tcPr>
          <w:p w14:paraId="7B69208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0B10C796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1DC58D5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3ECC709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4643E23A" w14:textId="77777777" w:rsidTr="00D5453B">
        <w:trPr>
          <w:trHeight w:val="1445"/>
        </w:trPr>
        <w:tc>
          <w:tcPr>
            <w:tcW w:w="1850" w:type="dxa"/>
            <w:noWrap/>
            <w:hideMark/>
          </w:tcPr>
          <w:p w14:paraId="07078F9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lastRenderedPageBreak/>
              <w:t>94852130400</w:t>
            </w:r>
          </w:p>
        </w:tc>
        <w:tc>
          <w:tcPr>
            <w:tcW w:w="1380" w:type="dxa"/>
            <w:noWrap/>
            <w:hideMark/>
          </w:tcPr>
          <w:p w14:paraId="481CAD89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9200004</w:t>
            </w:r>
          </w:p>
        </w:tc>
        <w:tc>
          <w:tcPr>
            <w:tcW w:w="1447" w:type="dxa"/>
            <w:hideMark/>
          </w:tcPr>
          <w:p w14:paraId="0F3A292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ΚΑΡΟΤΣΙΑ ΚΡΕΜΑΣΤ. ΚΡΕΑΤΩΝ ΑΛΦΑΒΗΤΑ</w:t>
            </w:r>
          </w:p>
        </w:tc>
        <w:tc>
          <w:tcPr>
            <w:tcW w:w="1472" w:type="dxa"/>
            <w:hideMark/>
          </w:tcPr>
          <w:p w14:paraId="4549827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301F5CD6" w14:textId="49ACC9C2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788800" behindDoc="0" locked="0" layoutInCell="1" allowOverlap="1" wp14:anchorId="1396B755" wp14:editId="144E60E1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-14605</wp:posOffset>
                  </wp:positionV>
                  <wp:extent cx="952500" cy="1051560"/>
                  <wp:effectExtent l="0" t="0" r="0" b="0"/>
                  <wp:wrapNone/>
                  <wp:docPr id="92" name="Picture 9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C5082-D30D-4BD1-962D-219693E4B39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4">
                            <a:extLst>
                              <a:ext uri="{FF2B5EF4-FFF2-40B4-BE49-F238E27FC236}">
                                <a16:creationId xmlns:a16="http://schemas.microsoft.com/office/drawing/2014/main" id="{DFBC5082-D30D-4BD1-962D-219693E4B39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51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3E394167" w14:textId="2A11AB78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800064" behindDoc="0" locked="0" layoutInCell="1" allowOverlap="1" wp14:anchorId="1803E942" wp14:editId="1DE38A33">
                  <wp:simplePos x="0" y="0"/>
                  <wp:positionH relativeFrom="column">
                    <wp:posOffset>-456565</wp:posOffset>
                  </wp:positionH>
                  <wp:positionV relativeFrom="paragraph">
                    <wp:posOffset>-98425</wp:posOffset>
                  </wp:positionV>
                  <wp:extent cx="1257300" cy="1188720"/>
                  <wp:effectExtent l="0" t="0" r="0" b="0"/>
                  <wp:wrapNone/>
                  <wp:docPr id="91" name="Picture 9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9829ED-048C-422C-8939-83E250FF742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5">
                            <a:extLst>
                              <a:ext uri="{FF2B5EF4-FFF2-40B4-BE49-F238E27FC236}">
                                <a16:creationId xmlns:a16="http://schemas.microsoft.com/office/drawing/2014/main" id="{A49829ED-048C-422C-8939-83E250FF742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60" w:type="dxa"/>
            <w:noWrap/>
            <w:hideMark/>
          </w:tcPr>
          <w:p w14:paraId="358EE715" w14:textId="250D3A3F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3118549A" w14:textId="77777777" w:rsidTr="00D5453B">
        <w:trPr>
          <w:trHeight w:val="1445"/>
        </w:trPr>
        <w:tc>
          <w:tcPr>
            <w:tcW w:w="1850" w:type="dxa"/>
            <w:noWrap/>
          </w:tcPr>
          <w:p w14:paraId="3B3EEA41" w14:textId="26BFCB19" w:rsidR="00AD1D0D" w:rsidRPr="005F5D0C" w:rsidRDefault="005F5D0C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  <w:lang w:val="el-GR"/>
              </w:rPr>
            </w:pPr>
            <w:r>
              <w:rPr>
                <w:rFonts w:ascii="Century Gothic" w:hAnsi="Century Gothic"/>
                <w:sz w:val="22"/>
                <w:szCs w:val="22"/>
                <w:lang w:val="el-GR"/>
              </w:rPr>
              <w:t>94852139900</w:t>
            </w:r>
          </w:p>
        </w:tc>
        <w:tc>
          <w:tcPr>
            <w:tcW w:w="1380" w:type="dxa"/>
            <w:noWrap/>
          </w:tcPr>
          <w:p w14:paraId="77AD81A9" w14:textId="3618F4DE" w:rsidR="00AD1D0D" w:rsidRPr="00826EBD" w:rsidRDefault="00826EBD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</w:pPr>
            <w:r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  <w:t>9200413</w:t>
            </w:r>
          </w:p>
        </w:tc>
        <w:tc>
          <w:tcPr>
            <w:tcW w:w="1447" w:type="dxa"/>
          </w:tcPr>
          <w:p w14:paraId="565421D6" w14:textId="0C3091CC" w:rsidR="00AD1D0D" w:rsidRPr="00826EBD" w:rsidRDefault="00826EBD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</w:pPr>
            <w:r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  <w:t>ΓΑΝΤΖΟΣ ΚΡΕΜΑΣΤΟΥ ΚΡΕΑΤΟΣ</w:t>
            </w:r>
          </w:p>
        </w:tc>
        <w:tc>
          <w:tcPr>
            <w:tcW w:w="1472" w:type="dxa"/>
          </w:tcPr>
          <w:p w14:paraId="74A2E8E1" w14:textId="68407EF0" w:rsidR="00AD1D0D" w:rsidRPr="00826EBD" w:rsidRDefault="00826EBD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</w:pPr>
            <w:r>
              <w:rPr>
                <w:rFonts w:ascii="Century Gothic" w:hAnsi="Century Gothic"/>
                <w:b/>
                <w:bCs/>
                <w:sz w:val="22"/>
                <w:szCs w:val="22"/>
                <w:lang w:val="el-GR"/>
              </w:rPr>
              <w:t>Ιδιοκτησία ΑΒ</w:t>
            </w:r>
          </w:p>
        </w:tc>
        <w:tc>
          <w:tcPr>
            <w:tcW w:w="2605" w:type="dxa"/>
            <w:noWrap/>
          </w:tcPr>
          <w:p w14:paraId="28CCED49" w14:textId="0A400D5D" w:rsidR="00AD1D0D" w:rsidRPr="00A666E3" w:rsidRDefault="005F5D0C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64D6CBE" wp14:editId="7351AB8F">
                  <wp:extent cx="1209674" cy="1381125"/>
                  <wp:effectExtent l="0" t="0" r="0" b="0"/>
                  <wp:docPr id="13" name="Pictur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D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9">
                            <a:extLst>
                              <a:ext uri="{FF2B5EF4-FFF2-40B4-BE49-F238E27FC236}">
                                <a16:creationId xmlns:a16="http://schemas.microsoft.com/office/drawing/2014/main" id="{00000000-0008-0000-0200-00000D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4" cy="1381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" w:type="dxa"/>
            <w:noWrap/>
          </w:tcPr>
          <w:p w14:paraId="58B7D293" w14:textId="77777777" w:rsidR="00AD1D0D" w:rsidRPr="00A666E3" w:rsidRDefault="00AD1D0D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</w:tcPr>
          <w:p w14:paraId="1F162F11" w14:textId="77777777" w:rsidR="00AD1D0D" w:rsidRPr="00A666E3" w:rsidRDefault="00AD1D0D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0063BC23" w14:textId="77777777" w:rsidTr="00D5453B">
        <w:trPr>
          <w:trHeight w:val="1828"/>
        </w:trPr>
        <w:tc>
          <w:tcPr>
            <w:tcW w:w="1850" w:type="dxa"/>
            <w:noWrap/>
            <w:hideMark/>
          </w:tcPr>
          <w:p w14:paraId="354A9D7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40000493600</w:t>
            </w:r>
          </w:p>
        </w:tc>
        <w:tc>
          <w:tcPr>
            <w:tcW w:w="1380" w:type="dxa"/>
            <w:noWrap/>
            <w:hideMark/>
          </w:tcPr>
          <w:p w14:paraId="0A88BD2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9200102</w:t>
            </w:r>
          </w:p>
        </w:tc>
        <w:tc>
          <w:tcPr>
            <w:tcW w:w="1447" w:type="dxa"/>
            <w:hideMark/>
          </w:tcPr>
          <w:p w14:paraId="3ACC19A4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ΚΛΟΥΒΑ AB ΠΡΑΣΙΝΗ 60X40X25</w:t>
            </w:r>
          </w:p>
        </w:tc>
        <w:tc>
          <w:tcPr>
            <w:tcW w:w="1472" w:type="dxa"/>
            <w:hideMark/>
          </w:tcPr>
          <w:p w14:paraId="43007814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040B6665" w14:textId="1104745D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810304" behindDoc="0" locked="0" layoutInCell="1" allowOverlap="1" wp14:anchorId="69185759" wp14:editId="26F08C07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51435</wp:posOffset>
                  </wp:positionV>
                  <wp:extent cx="1950720" cy="1242060"/>
                  <wp:effectExtent l="0" t="0" r="0" b="0"/>
                  <wp:wrapNone/>
                  <wp:docPr id="90" name="Picture 9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8F3A47-8766-44EF-BAD6-8FA687D6FA0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21">
                            <a:extLst>
                              <a:ext uri="{FF2B5EF4-FFF2-40B4-BE49-F238E27FC236}">
                                <a16:creationId xmlns:a16="http://schemas.microsoft.com/office/drawing/2014/main" id="{EA8F3A47-8766-44EF-BAD6-8FA687D6FA09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1242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4463DCF9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462123B5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3FA065CB" w14:textId="77777777" w:rsidTr="00D5453B">
        <w:trPr>
          <w:trHeight w:val="1679"/>
        </w:trPr>
        <w:tc>
          <w:tcPr>
            <w:tcW w:w="1850" w:type="dxa"/>
            <w:noWrap/>
            <w:hideMark/>
          </w:tcPr>
          <w:p w14:paraId="0D3534F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40000429200</w:t>
            </w:r>
          </w:p>
        </w:tc>
        <w:tc>
          <w:tcPr>
            <w:tcW w:w="1380" w:type="dxa"/>
            <w:noWrap/>
            <w:hideMark/>
          </w:tcPr>
          <w:p w14:paraId="4D3E1F61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9200096</w:t>
            </w:r>
          </w:p>
        </w:tc>
        <w:tc>
          <w:tcPr>
            <w:tcW w:w="1447" w:type="dxa"/>
            <w:hideMark/>
          </w:tcPr>
          <w:p w14:paraId="6346BC2C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ΚΛΟΥΒΑ AB ΚΑΦΕ 60X40X19</w:t>
            </w:r>
          </w:p>
        </w:tc>
        <w:tc>
          <w:tcPr>
            <w:tcW w:w="1472" w:type="dxa"/>
            <w:hideMark/>
          </w:tcPr>
          <w:p w14:paraId="2BADBCC7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432FDB23" w14:textId="4CD3F07C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 </w:t>
            </w:r>
            <w:r w:rsidR="00772BD5">
              <w:rPr>
                <w:noProof/>
              </w:rPr>
              <w:drawing>
                <wp:inline distT="0" distB="0" distL="0" distR="0" wp14:anchorId="79BDA135" wp14:editId="70D49B54">
                  <wp:extent cx="1596760" cy="1021080"/>
                  <wp:effectExtent l="0" t="0" r="3810" b="7620"/>
                  <wp:docPr id="14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E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0">
                            <a:extLst>
                              <a:ext uri="{FF2B5EF4-FFF2-40B4-BE49-F238E27FC236}">
                                <a16:creationId xmlns:a16="http://schemas.microsoft.com/office/drawing/2014/main" id="{00000000-0008-0000-0200-00000E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307" cy="10354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" w:type="dxa"/>
            <w:noWrap/>
            <w:hideMark/>
          </w:tcPr>
          <w:p w14:paraId="1DF69413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179B65E3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2573BEA4" w14:textId="77777777" w:rsidTr="00D5453B">
        <w:trPr>
          <w:trHeight w:val="1626"/>
        </w:trPr>
        <w:tc>
          <w:tcPr>
            <w:tcW w:w="1850" w:type="dxa"/>
            <w:noWrap/>
            <w:hideMark/>
          </w:tcPr>
          <w:p w14:paraId="7BCC1E62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40000700700</w:t>
            </w:r>
          </w:p>
        </w:tc>
        <w:tc>
          <w:tcPr>
            <w:tcW w:w="1380" w:type="dxa"/>
            <w:noWrap/>
            <w:hideMark/>
          </w:tcPr>
          <w:p w14:paraId="60B67E6D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9200301</w:t>
            </w:r>
          </w:p>
        </w:tc>
        <w:tc>
          <w:tcPr>
            <w:tcW w:w="1447" w:type="dxa"/>
            <w:hideMark/>
          </w:tcPr>
          <w:p w14:paraId="541CF9EE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ΚΛΟΥΒΕΣ  ΑΒ 60Χ40Χ11</w:t>
            </w:r>
          </w:p>
        </w:tc>
        <w:tc>
          <w:tcPr>
            <w:tcW w:w="1472" w:type="dxa"/>
            <w:hideMark/>
          </w:tcPr>
          <w:p w14:paraId="76AD1399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68D5C340" w14:textId="4EE510C9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534848" behindDoc="0" locked="0" layoutInCell="1" allowOverlap="1" wp14:anchorId="41C826B3" wp14:editId="16F6D138">
                  <wp:simplePos x="0" y="0"/>
                  <wp:positionH relativeFrom="column">
                    <wp:posOffset>982980</wp:posOffset>
                  </wp:positionH>
                  <wp:positionV relativeFrom="paragraph">
                    <wp:posOffset>1135380</wp:posOffset>
                  </wp:positionV>
                  <wp:extent cx="7620" cy="1402080"/>
                  <wp:effectExtent l="0" t="0" r="0" b="0"/>
                  <wp:wrapNone/>
                  <wp:docPr id="88" name="Picture 8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7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3">
                            <a:extLst>
                              <a:ext uri="{FF2B5EF4-FFF2-40B4-BE49-F238E27FC236}">
                                <a16:creationId xmlns:a16="http://schemas.microsoft.com/office/drawing/2014/main" id="{00000000-0008-0000-0200-000007000000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194" cy="1419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104"/>
            </w:tblGrid>
            <w:tr w:rsidR="00A666E3" w:rsidRPr="00A666E3" w14:paraId="666E1925" w14:textId="77777777" w:rsidTr="00D5453B">
              <w:trPr>
                <w:trHeight w:val="1626"/>
                <w:tblCellSpacing w:w="0" w:type="dxa"/>
              </w:trPr>
              <w:tc>
                <w:tcPr>
                  <w:tcW w:w="2059" w:type="dxa"/>
                  <w:tcBorders>
                    <w:top w:val="double" w:sz="6" w:space="0" w:color="auto"/>
                    <w:left w:val="nil"/>
                    <w:bottom w:val="double" w:sz="6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B05307" w14:textId="44C1DDD7" w:rsidR="00A666E3" w:rsidRPr="00A666E3" w:rsidRDefault="00772BD5" w:rsidP="00A666E3">
                  <w:pPr>
                    <w:spacing w:line="240" w:lineRule="auto"/>
                    <w:rPr>
                      <w:rFonts w:ascii="Century Gothic" w:hAnsi="Century Gothic"/>
                      <w:sz w:val="22"/>
                      <w:szCs w:val="22"/>
                    </w:rPr>
                  </w:pPr>
                  <w:r w:rsidRPr="00A666E3">
                    <w:rPr>
                      <w:rFonts w:ascii="Century Gothic" w:hAnsi="Century Gothic"/>
                      <w:noProof/>
                      <w:sz w:val="22"/>
                      <w:szCs w:val="22"/>
                    </w:rPr>
                    <w:drawing>
                      <wp:anchor distT="0" distB="0" distL="114300" distR="114300" simplePos="0" relativeHeight="251548160" behindDoc="0" locked="0" layoutInCell="1" allowOverlap="1" wp14:anchorId="368182A9" wp14:editId="03455BF1">
                        <wp:simplePos x="0" y="0"/>
                        <wp:positionH relativeFrom="column">
                          <wp:posOffset>10795</wp:posOffset>
                        </wp:positionH>
                        <wp:positionV relativeFrom="paragraph">
                          <wp:posOffset>-1181100</wp:posOffset>
                        </wp:positionV>
                        <wp:extent cx="1638300" cy="1341120"/>
                        <wp:effectExtent l="0" t="0" r="0" b="0"/>
                        <wp:wrapNone/>
                        <wp:docPr id="87" name="Picture 87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00000000-0008-0000-0200-000010000000}"/>
                            </a:ext>
                          </a:extLst>
                        </wp:docPr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Picture 15">
                                  <a:extLst>
                                    <a:ext uri="{FF2B5EF4-FFF2-40B4-BE49-F238E27FC236}">
                                      <a16:creationId xmlns:a16="http://schemas.microsoft.com/office/drawing/2014/main" id="{00000000-0008-0000-0200-000010000000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38300" cy="13411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A666E3" w:rsidRPr="00A666E3">
                    <w:rPr>
                      <w:rFonts w:ascii="Century Gothic" w:hAnsi="Century Gothic"/>
                      <w:sz w:val="22"/>
                      <w:szCs w:val="22"/>
                    </w:rPr>
                    <w:t> </w:t>
                  </w:r>
                </w:p>
              </w:tc>
            </w:tr>
          </w:tbl>
          <w:p w14:paraId="28C785F9" w14:textId="07422905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746" w:type="dxa"/>
            <w:noWrap/>
            <w:hideMark/>
          </w:tcPr>
          <w:p w14:paraId="096B59A8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765B3E58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772BD5" w:rsidRPr="00A666E3" w14:paraId="07D8A4FF" w14:textId="77777777" w:rsidTr="00D5453B">
        <w:trPr>
          <w:trHeight w:val="1700"/>
        </w:trPr>
        <w:tc>
          <w:tcPr>
            <w:tcW w:w="1850" w:type="dxa"/>
            <w:noWrap/>
            <w:hideMark/>
          </w:tcPr>
          <w:p w14:paraId="6465590A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sz w:val="22"/>
                <w:szCs w:val="22"/>
              </w:rPr>
              <w:t>40000980400</w:t>
            </w:r>
          </w:p>
        </w:tc>
        <w:tc>
          <w:tcPr>
            <w:tcW w:w="1380" w:type="dxa"/>
            <w:noWrap/>
            <w:hideMark/>
          </w:tcPr>
          <w:p w14:paraId="1F15CF11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9200448</w:t>
            </w:r>
          </w:p>
        </w:tc>
        <w:tc>
          <w:tcPr>
            <w:tcW w:w="1447" w:type="dxa"/>
            <w:hideMark/>
          </w:tcPr>
          <w:p w14:paraId="22B59160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ΚΛΟΥΒΑ AB ΜΠΛΕ 40Χ30Χ17</w:t>
            </w:r>
          </w:p>
        </w:tc>
        <w:tc>
          <w:tcPr>
            <w:tcW w:w="1472" w:type="dxa"/>
            <w:hideMark/>
          </w:tcPr>
          <w:p w14:paraId="2A96CD51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b/>
                <w:bCs/>
                <w:sz w:val="22"/>
                <w:szCs w:val="22"/>
              </w:rPr>
            </w:pPr>
            <w:r w:rsidRPr="00A666E3">
              <w:rPr>
                <w:rFonts w:ascii="Century Gothic" w:hAnsi="Century Gothic"/>
                <w:b/>
                <w:bCs/>
                <w:sz w:val="22"/>
                <w:szCs w:val="22"/>
              </w:rPr>
              <w:t>Ιδιοκτησία ΑΒ</w:t>
            </w:r>
          </w:p>
        </w:tc>
        <w:tc>
          <w:tcPr>
            <w:tcW w:w="2605" w:type="dxa"/>
            <w:noWrap/>
            <w:hideMark/>
          </w:tcPr>
          <w:p w14:paraId="764F742A" w14:textId="07F731DC" w:rsidR="00A666E3" w:rsidRPr="00A666E3" w:rsidRDefault="00772BD5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  <w:r w:rsidRPr="00A666E3">
              <w:rPr>
                <w:rFonts w:ascii="Century Gothic" w:hAnsi="Century Gothic"/>
                <w:noProof/>
                <w:sz w:val="22"/>
                <w:szCs w:val="22"/>
              </w:rPr>
              <w:drawing>
                <wp:anchor distT="0" distB="0" distL="114300" distR="114300" simplePos="0" relativeHeight="251845120" behindDoc="0" locked="0" layoutInCell="1" allowOverlap="1" wp14:anchorId="217E5ADF" wp14:editId="616D0CA4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92075</wp:posOffset>
                  </wp:positionV>
                  <wp:extent cx="1775460" cy="845820"/>
                  <wp:effectExtent l="0" t="0" r="0" b="0"/>
                  <wp:wrapNone/>
                  <wp:docPr id="86" name="Picture 8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9F4C6B4-FD49-4959-83C0-34A14A9CEDA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>
                            <a:extLst>
                              <a:ext uri="{FF2B5EF4-FFF2-40B4-BE49-F238E27FC236}">
                                <a16:creationId xmlns:a16="http://schemas.microsoft.com/office/drawing/2014/main" id="{89F4C6B4-FD49-4959-83C0-34A14A9CED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666E3" w:rsidRPr="00A666E3">
              <w:rPr>
                <w:rFonts w:ascii="Century Gothic" w:hAnsi="Century Gothic"/>
                <w:sz w:val="22"/>
                <w:szCs w:val="22"/>
              </w:rPr>
              <w:t> </w:t>
            </w:r>
          </w:p>
        </w:tc>
        <w:tc>
          <w:tcPr>
            <w:tcW w:w="746" w:type="dxa"/>
            <w:noWrap/>
            <w:hideMark/>
          </w:tcPr>
          <w:p w14:paraId="612863FF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  <w:tc>
          <w:tcPr>
            <w:tcW w:w="560" w:type="dxa"/>
            <w:noWrap/>
            <w:hideMark/>
          </w:tcPr>
          <w:p w14:paraId="65910779" w14:textId="77777777" w:rsidR="00A666E3" w:rsidRPr="00A666E3" w:rsidRDefault="00A666E3" w:rsidP="00A666E3">
            <w:pPr>
              <w:spacing w:line="240" w:lineRule="auto"/>
              <w:rPr>
                <w:rFonts w:ascii="Century Gothic" w:hAnsi="Century Gothic"/>
                <w:sz w:val="22"/>
                <w:szCs w:val="22"/>
              </w:rPr>
            </w:pPr>
          </w:p>
        </w:tc>
      </w:tr>
    </w:tbl>
    <w:p w14:paraId="1965E69A" w14:textId="220495B8" w:rsidR="001F6ED8" w:rsidRDefault="001F6ED8" w:rsidP="00A5788C">
      <w:pPr>
        <w:spacing w:line="240" w:lineRule="auto"/>
        <w:rPr>
          <w:noProof/>
        </w:rPr>
      </w:pPr>
    </w:p>
    <w:p w14:paraId="24F084D8" w14:textId="77777777" w:rsidR="001F6ED8" w:rsidRDefault="001F6ED8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5F8F92EE" w14:textId="29A55479" w:rsidR="000E6503" w:rsidRPr="006203F9" w:rsidRDefault="0084451B" w:rsidP="00A5788C">
      <w:pPr>
        <w:spacing w:line="240" w:lineRule="auto"/>
        <w:rPr>
          <w:rFonts w:ascii="Century Gothic" w:hAnsi="Century Gothic"/>
          <w:sz w:val="22"/>
          <w:szCs w:val="22"/>
          <w:lang w:val="en-US"/>
        </w:rPr>
      </w:pPr>
      <w:r w:rsidRPr="006565A7">
        <w:rPr>
          <w:noProof/>
        </w:rPr>
        <w:lastRenderedPageBreak/>
        <w:drawing>
          <wp:anchor distT="0" distB="0" distL="114300" distR="114300" simplePos="0" relativeHeight="251847168" behindDoc="0" locked="0" layoutInCell="1" allowOverlap="1" wp14:anchorId="46A67E99" wp14:editId="7C5388D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14850" cy="8133849"/>
            <wp:effectExtent l="0" t="0" r="0" b="63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133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E6503" w:rsidRPr="006203F9" w:rsidSect="00AB66B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720" w:right="720" w:bottom="720" w:left="720" w:header="709" w:footer="354" w:gutter="0"/>
      <w:cols w:space="708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72BC1" w14:textId="77777777" w:rsidR="00096545" w:rsidRDefault="00096545" w:rsidP="001659CA">
      <w:pPr>
        <w:spacing w:line="240" w:lineRule="auto"/>
      </w:pPr>
      <w:r>
        <w:separator/>
      </w:r>
    </w:p>
  </w:endnote>
  <w:endnote w:type="continuationSeparator" w:id="0">
    <w:p w14:paraId="71461C01" w14:textId="77777777" w:rsidR="00096545" w:rsidRDefault="00096545" w:rsidP="001659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Lucida Grande">
    <w:altName w:val="DokChampa"/>
    <w:charset w:val="00"/>
    <w:family w:val="auto"/>
    <w:pitch w:val="variable"/>
    <w:sig w:usb0="03000000" w:usb1="00000000" w:usb2="00000000" w:usb3="00000000" w:csb0="00000001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6757F" w14:textId="77777777" w:rsidR="00CB28D6" w:rsidRDefault="00CB28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A68C2" w14:textId="77777777" w:rsidR="005B53FE" w:rsidRPr="005B53FE" w:rsidRDefault="005B53FE" w:rsidP="005B53FE">
    <w:pPr>
      <w:rPr>
        <w:lang w:val="en-US"/>
      </w:rPr>
    </w:pPr>
  </w:p>
  <w:p w14:paraId="6741A627" w14:textId="77777777" w:rsidR="005B53FE" w:rsidRDefault="005B53FE" w:rsidP="005B53FE">
    <w:pPr>
      <w:pBdr>
        <w:bottom w:val="single" w:sz="4" w:space="0" w:color="000000"/>
      </w:pBdr>
      <w:spacing w:line="288" w:lineRule="auto"/>
      <w:rPr>
        <w:sz w:val="16"/>
      </w:rPr>
    </w:pPr>
  </w:p>
  <w:p w14:paraId="5C90118A" w14:textId="77777777" w:rsidR="005B53FE" w:rsidRDefault="005B53FE" w:rsidP="005B53FE">
    <w:pPr>
      <w:pBdr>
        <w:bottom w:val="single" w:sz="4" w:space="0" w:color="000000"/>
      </w:pBdr>
      <w:spacing w:line="288" w:lineRule="auto"/>
      <w:rPr>
        <w:sz w:val="16"/>
        <w:lang w:val="el-GR"/>
      </w:rPr>
    </w:pPr>
    <w:r>
      <w:rPr>
        <w:sz w:val="16"/>
        <w:lang w:val="el-GR"/>
      </w:rPr>
      <w:t>ΑΒ Βασιλόπουλος Α.Ε.</w:t>
    </w:r>
  </w:p>
  <w:p w14:paraId="1DFDC023" w14:textId="77777777" w:rsidR="005B53FE" w:rsidRDefault="005B53FE" w:rsidP="005B53FE">
    <w:pPr>
      <w:pBdr>
        <w:bottom w:val="single" w:sz="4" w:space="0" w:color="000000"/>
      </w:pBdr>
      <w:spacing w:line="288" w:lineRule="auto"/>
      <w:rPr>
        <w:sz w:val="16"/>
        <w:lang w:val="el-GR"/>
      </w:rPr>
    </w:pPr>
    <w:r>
      <w:rPr>
        <w:sz w:val="16"/>
        <w:lang w:val="el-GR"/>
      </w:rPr>
      <w:t>Λεωφ. Σπατών 81</w:t>
    </w:r>
  </w:p>
  <w:p w14:paraId="2AC0D2DC" w14:textId="77777777" w:rsidR="005B53FE" w:rsidRDefault="005B53FE" w:rsidP="005B53FE">
    <w:pPr>
      <w:pBdr>
        <w:bottom w:val="single" w:sz="4" w:space="0" w:color="000000"/>
      </w:pBdr>
      <w:spacing w:line="288" w:lineRule="auto"/>
      <w:rPr>
        <w:sz w:val="16"/>
        <w:lang w:val="el-GR"/>
      </w:rPr>
    </w:pPr>
    <w:r>
      <w:rPr>
        <w:sz w:val="16"/>
        <w:lang w:val="el-GR"/>
      </w:rPr>
      <w:t>15344 Γέρακας</w:t>
    </w:r>
  </w:p>
  <w:p w14:paraId="42661B16" w14:textId="77777777" w:rsidR="005B53FE" w:rsidRDefault="005B53FE" w:rsidP="005B53FE">
    <w:pPr>
      <w:pBdr>
        <w:bottom w:val="single" w:sz="4" w:space="0" w:color="000000"/>
      </w:pBdr>
      <w:spacing w:line="288" w:lineRule="auto"/>
      <w:rPr>
        <w:sz w:val="16"/>
        <w:lang w:val="el-GR"/>
      </w:rPr>
    </w:pPr>
    <w:r>
      <w:rPr>
        <w:sz w:val="16"/>
        <w:lang w:val="el-GR"/>
      </w:rPr>
      <w:t>Τ: +30 210 6608000</w:t>
    </w:r>
  </w:p>
  <w:p w14:paraId="6229FAAD" w14:textId="77777777" w:rsidR="005B53FE" w:rsidRPr="005B53FE" w:rsidRDefault="005B53FE" w:rsidP="005B53FE">
    <w:pPr>
      <w:pBdr>
        <w:bottom w:val="single" w:sz="4" w:space="0" w:color="000000"/>
      </w:pBdr>
      <w:spacing w:line="288" w:lineRule="auto"/>
      <w:rPr>
        <w:sz w:val="16"/>
        <w:lang w:val="el-GR"/>
      </w:rPr>
    </w:pPr>
    <w:r>
      <w:rPr>
        <w:sz w:val="16"/>
        <w:lang w:val="en-US"/>
      </w:rPr>
      <w:t>www</w:t>
    </w:r>
    <w:r w:rsidRPr="005B53FE">
      <w:rPr>
        <w:sz w:val="16"/>
        <w:lang w:val="el-GR"/>
      </w:rPr>
      <w:t>.</w:t>
    </w:r>
    <w:r>
      <w:rPr>
        <w:sz w:val="16"/>
        <w:lang w:val="en-US"/>
      </w:rPr>
      <w:t>ab</w:t>
    </w:r>
    <w:r w:rsidRPr="005B53FE">
      <w:rPr>
        <w:sz w:val="16"/>
        <w:lang w:val="el-GR"/>
      </w:rPr>
      <w:t>.</w:t>
    </w:r>
    <w:r>
      <w:rPr>
        <w:sz w:val="16"/>
        <w:lang w:val="en-US"/>
      </w:rPr>
      <w:t>gr</w:t>
    </w:r>
  </w:p>
  <w:p w14:paraId="7F8296F6" w14:textId="77777777" w:rsidR="00633FDF" w:rsidRPr="00633FDF" w:rsidRDefault="005B53FE" w:rsidP="00AB66B9">
    <w:pPr>
      <w:pStyle w:val="Footer"/>
      <w:spacing w:after="120"/>
      <w:jc w:val="both"/>
      <w:rPr>
        <w:lang w:val="el-GR"/>
      </w:rPr>
    </w:pPr>
    <w:r>
      <w:rPr>
        <w:noProof/>
        <w:lang w:val="en-US" w:eastAsia="en-US"/>
      </w:rPr>
      <w:drawing>
        <wp:anchor distT="0" distB="0" distL="114300" distR="114300" simplePos="0" relativeHeight="251658240" behindDoc="1" locked="0" layoutInCell="1" allowOverlap="1" wp14:anchorId="27A4333A" wp14:editId="614E125B">
          <wp:simplePos x="0" y="0"/>
          <wp:positionH relativeFrom="column">
            <wp:posOffset>22708</wp:posOffset>
          </wp:positionH>
          <wp:positionV relativeFrom="paragraph">
            <wp:posOffset>-875690</wp:posOffset>
          </wp:positionV>
          <wp:extent cx="6638747" cy="1024128"/>
          <wp:effectExtent l="19050" t="0" r="0" b="0"/>
          <wp:wrapNone/>
          <wp:docPr id="17" name="Picture 16" descr="LOGO-FOOTER_G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FOOTER_GR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638747" cy="10241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72CB26" w14:textId="77777777" w:rsidR="00CB28D6" w:rsidRDefault="00CB28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CC2DD" w14:textId="77777777" w:rsidR="00096545" w:rsidRDefault="00096545" w:rsidP="001659CA">
      <w:pPr>
        <w:spacing w:line="240" w:lineRule="auto"/>
      </w:pPr>
      <w:r>
        <w:separator/>
      </w:r>
    </w:p>
  </w:footnote>
  <w:footnote w:type="continuationSeparator" w:id="0">
    <w:p w14:paraId="26D9E528" w14:textId="77777777" w:rsidR="00096545" w:rsidRDefault="00096545" w:rsidP="001659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4C30D" w14:textId="77777777" w:rsidR="00CB28D6" w:rsidRDefault="00CB28D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6945B" w14:textId="77777777" w:rsidR="00633FDF" w:rsidRPr="00633FDF" w:rsidRDefault="00633FDF" w:rsidP="00633FDF">
    <w:pPr>
      <w:jc w:val="center"/>
      <w:rPr>
        <w:lang w:val="el-GR"/>
      </w:rPr>
    </w:pPr>
  </w:p>
  <w:p w14:paraId="24661AB0" w14:textId="77777777" w:rsidR="00633FDF" w:rsidRDefault="00633FDF" w:rsidP="001659CA">
    <w:pPr>
      <w:pStyle w:val="Header"/>
      <w:tabs>
        <w:tab w:val="clear" w:pos="4536"/>
        <w:tab w:val="clear" w:pos="9072"/>
        <w:tab w:val="left" w:pos="2253"/>
      </w:tabs>
    </w:pPr>
    <w:r>
      <w:rPr>
        <w:noProof/>
        <w:lang w:val="en-US" w:eastAsia="en-US"/>
      </w:rPr>
      <w:drawing>
        <wp:inline distT="0" distB="0" distL="0" distR="0" wp14:anchorId="4A408FE6" wp14:editId="29DD3E1A">
          <wp:extent cx="2197100" cy="469900"/>
          <wp:effectExtent l="19050" t="0" r="0" b="0"/>
          <wp:docPr id="5" name="Picture 1" descr="header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 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97100" cy="469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</w:p>
  <w:p w14:paraId="7C1A8B2E" w14:textId="77777777" w:rsidR="00633FDF" w:rsidRDefault="00633FDF" w:rsidP="00633FD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B04CD" w14:textId="77777777" w:rsidR="00CB28D6" w:rsidRDefault="00CB28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CB4AA6"/>
    <w:multiLevelType w:val="hybridMultilevel"/>
    <w:tmpl w:val="07DCF3BE"/>
    <w:lvl w:ilvl="0" w:tplc="0408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5B796D49"/>
    <w:multiLevelType w:val="hybridMultilevel"/>
    <w:tmpl w:val="DA4E7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ttachedTemplate r:id="rId1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217AF"/>
    <w:rsid w:val="00004FE1"/>
    <w:rsid w:val="000205BB"/>
    <w:rsid w:val="000233C0"/>
    <w:rsid w:val="00025752"/>
    <w:rsid w:val="000468D0"/>
    <w:rsid w:val="00066EEA"/>
    <w:rsid w:val="0008203F"/>
    <w:rsid w:val="00096545"/>
    <w:rsid w:val="000B0D7F"/>
    <w:rsid w:val="000E6503"/>
    <w:rsid w:val="000F1AB7"/>
    <w:rsid w:val="000F46A9"/>
    <w:rsid w:val="000F5B96"/>
    <w:rsid w:val="00105BE2"/>
    <w:rsid w:val="0011540D"/>
    <w:rsid w:val="00144131"/>
    <w:rsid w:val="001659CA"/>
    <w:rsid w:val="001C5814"/>
    <w:rsid w:val="001F08FA"/>
    <w:rsid w:val="001F6ED8"/>
    <w:rsid w:val="001F7A09"/>
    <w:rsid w:val="002046D5"/>
    <w:rsid w:val="002074BB"/>
    <w:rsid w:val="0025051C"/>
    <w:rsid w:val="00266F65"/>
    <w:rsid w:val="002710E7"/>
    <w:rsid w:val="00293A96"/>
    <w:rsid w:val="002A4F88"/>
    <w:rsid w:val="002C0DF9"/>
    <w:rsid w:val="002C6B33"/>
    <w:rsid w:val="002D46FC"/>
    <w:rsid w:val="002F05F1"/>
    <w:rsid w:val="002F0EFF"/>
    <w:rsid w:val="002F7B00"/>
    <w:rsid w:val="003102B7"/>
    <w:rsid w:val="00316AAB"/>
    <w:rsid w:val="00351766"/>
    <w:rsid w:val="00351910"/>
    <w:rsid w:val="003520EA"/>
    <w:rsid w:val="003A722F"/>
    <w:rsid w:val="003B1A50"/>
    <w:rsid w:val="003D0022"/>
    <w:rsid w:val="003E1857"/>
    <w:rsid w:val="004036A5"/>
    <w:rsid w:val="0045431F"/>
    <w:rsid w:val="0048497F"/>
    <w:rsid w:val="0048651C"/>
    <w:rsid w:val="004E5E8F"/>
    <w:rsid w:val="004E6F47"/>
    <w:rsid w:val="0053036F"/>
    <w:rsid w:val="0053620D"/>
    <w:rsid w:val="005958EB"/>
    <w:rsid w:val="005A3715"/>
    <w:rsid w:val="005B53FE"/>
    <w:rsid w:val="005F5D0C"/>
    <w:rsid w:val="005F70E8"/>
    <w:rsid w:val="00606199"/>
    <w:rsid w:val="00610003"/>
    <w:rsid w:val="006161E2"/>
    <w:rsid w:val="006203F9"/>
    <w:rsid w:val="00632938"/>
    <w:rsid w:val="00633FC9"/>
    <w:rsid w:val="00633FDF"/>
    <w:rsid w:val="0066478E"/>
    <w:rsid w:val="0067677A"/>
    <w:rsid w:val="00687BCD"/>
    <w:rsid w:val="00691266"/>
    <w:rsid w:val="00692231"/>
    <w:rsid w:val="006B248E"/>
    <w:rsid w:val="006D58C0"/>
    <w:rsid w:val="00704957"/>
    <w:rsid w:val="00741F64"/>
    <w:rsid w:val="00763B7F"/>
    <w:rsid w:val="00772BD5"/>
    <w:rsid w:val="007733C2"/>
    <w:rsid w:val="0078023B"/>
    <w:rsid w:val="00782B6D"/>
    <w:rsid w:val="0078549F"/>
    <w:rsid w:val="00796DB1"/>
    <w:rsid w:val="00826EBD"/>
    <w:rsid w:val="008273CD"/>
    <w:rsid w:val="0084451B"/>
    <w:rsid w:val="00857559"/>
    <w:rsid w:val="00872B6B"/>
    <w:rsid w:val="008968A1"/>
    <w:rsid w:val="008B6ABC"/>
    <w:rsid w:val="008D04A4"/>
    <w:rsid w:val="009217AF"/>
    <w:rsid w:val="0095102D"/>
    <w:rsid w:val="00975A36"/>
    <w:rsid w:val="00996E13"/>
    <w:rsid w:val="009A115A"/>
    <w:rsid w:val="009B69EE"/>
    <w:rsid w:val="009C0EA1"/>
    <w:rsid w:val="009D6D6A"/>
    <w:rsid w:val="009F3B8A"/>
    <w:rsid w:val="009F48AC"/>
    <w:rsid w:val="00A0319E"/>
    <w:rsid w:val="00A04B8C"/>
    <w:rsid w:val="00A5788C"/>
    <w:rsid w:val="00A666E3"/>
    <w:rsid w:val="00AB5E59"/>
    <w:rsid w:val="00AB66B9"/>
    <w:rsid w:val="00AB7747"/>
    <w:rsid w:val="00AC1D1B"/>
    <w:rsid w:val="00AD1D0D"/>
    <w:rsid w:val="00B02B53"/>
    <w:rsid w:val="00B1048C"/>
    <w:rsid w:val="00B15959"/>
    <w:rsid w:val="00B270E0"/>
    <w:rsid w:val="00B42415"/>
    <w:rsid w:val="00B43095"/>
    <w:rsid w:val="00B53DED"/>
    <w:rsid w:val="00BA00A7"/>
    <w:rsid w:val="00BB2029"/>
    <w:rsid w:val="00BF1E69"/>
    <w:rsid w:val="00C17B56"/>
    <w:rsid w:val="00C31C7F"/>
    <w:rsid w:val="00C525DF"/>
    <w:rsid w:val="00C62172"/>
    <w:rsid w:val="00C85546"/>
    <w:rsid w:val="00CA237C"/>
    <w:rsid w:val="00CA5D02"/>
    <w:rsid w:val="00CB28D6"/>
    <w:rsid w:val="00CF201C"/>
    <w:rsid w:val="00CF4D85"/>
    <w:rsid w:val="00D240FA"/>
    <w:rsid w:val="00D5453B"/>
    <w:rsid w:val="00D54CD7"/>
    <w:rsid w:val="00D63D2D"/>
    <w:rsid w:val="00D84C30"/>
    <w:rsid w:val="00DB1E8C"/>
    <w:rsid w:val="00DC4B66"/>
    <w:rsid w:val="00DD1710"/>
    <w:rsid w:val="00DE32CD"/>
    <w:rsid w:val="00DF6F8A"/>
    <w:rsid w:val="00E06BED"/>
    <w:rsid w:val="00E129CF"/>
    <w:rsid w:val="00E24BCE"/>
    <w:rsid w:val="00E61018"/>
    <w:rsid w:val="00E622D4"/>
    <w:rsid w:val="00E858EC"/>
    <w:rsid w:val="00EA6067"/>
    <w:rsid w:val="00EB01ED"/>
    <w:rsid w:val="00EC20DC"/>
    <w:rsid w:val="00EC2C9F"/>
    <w:rsid w:val="00EF473C"/>
    <w:rsid w:val="00F01166"/>
    <w:rsid w:val="00F55598"/>
    <w:rsid w:val="00F64B76"/>
    <w:rsid w:val="00F80249"/>
    <w:rsid w:val="00F85443"/>
    <w:rsid w:val="00F91A4A"/>
    <w:rsid w:val="00FC63CA"/>
    <w:rsid w:val="00FE4DF9"/>
    <w:rsid w:val="00FE7DE7"/>
    <w:rsid w:val="00FF6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3594B7BD"/>
  <w15:docId w15:val="{FD44D066-AB85-4A36-95AA-4421EAD51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0F34"/>
    <w:pPr>
      <w:spacing w:line="336" w:lineRule="auto"/>
    </w:pPr>
    <w:rPr>
      <w:rFonts w:ascii="Arial" w:hAnsi="Arial"/>
      <w:szCs w:val="24"/>
      <w:lang w:val="fr-FR" w:eastAsia="fr-FR"/>
    </w:rPr>
  </w:style>
  <w:style w:type="paragraph" w:styleId="Heading1">
    <w:name w:val="heading 1"/>
    <w:basedOn w:val="Normal"/>
    <w:next w:val="Normal"/>
    <w:link w:val="Heading1Char"/>
    <w:qFormat/>
    <w:rsid w:val="004E6F47"/>
    <w:pPr>
      <w:keepNext/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3B1A50"/>
    <w:pPr>
      <w:keepNext/>
      <w:tabs>
        <w:tab w:val="left" w:pos="864"/>
        <w:tab w:val="left" w:pos="1728"/>
      </w:tabs>
      <w:spacing w:after="480" w:line="240" w:lineRule="auto"/>
      <w:ind w:right="51"/>
      <w:jc w:val="right"/>
      <w:outlineLvl w:val="1"/>
    </w:pPr>
    <w:rPr>
      <w:rFonts w:ascii="Times New Roman" w:hAnsi="Times New Roman"/>
      <w:sz w:val="24"/>
      <w:szCs w:val="20"/>
      <w:lang w:val="el-GR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1C6637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rsid w:val="001C6637"/>
    <w:pPr>
      <w:tabs>
        <w:tab w:val="center" w:pos="4536"/>
        <w:tab w:val="right" w:pos="9072"/>
      </w:tabs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EA581B"/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A581B"/>
    <w:rPr>
      <w:rFonts w:ascii="Lucida Grande" w:hAnsi="Lucida Grande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A581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1E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E6A"/>
    <w:rPr>
      <w:rFonts w:ascii="Tahoma" w:hAnsi="Tahoma" w:cs="Tahoma"/>
      <w:sz w:val="16"/>
      <w:szCs w:val="16"/>
    </w:rPr>
  </w:style>
  <w:style w:type="character" w:customStyle="1" w:styleId="EmailStyle22">
    <w:name w:val="EmailStyle22"/>
    <w:basedOn w:val="DefaultParagraphFont"/>
    <w:semiHidden/>
    <w:rsid w:val="009D6D6A"/>
    <w:rPr>
      <w:rFonts w:ascii="Arial" w:hAnsi="Arial" w:cs="Arial"/>
      <w:color w:val="000080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33FDF"/>
    <w:rPr>
      <w:rFonts w:ascii="Arial" w:hAnsi="Arial"/>
      <w:szCs w:val="24"/>
      <w:lang w:val="fr-FR" w:eastAsia="fr-FR"/>
    </w:rPr>
  </w:style>
  <w:style w:type="character" w:customStyle="1" w:styleId="Heading2Char">
    <w:name w:val="Heading 2 Char"/>
    <w:basedOn w:val="DefaultParagraphFont"/>
    <w:link w:val="Heading2"/>
    <w:rsid w:val="003B1A50"/>
    <w:rPr>
      <w:sz w:val="24"/>
      <w:lang w:val="el-GR"/>
    </w:rPr>
  </w:style>
  <w:style w:type="paragraph" w:styleId="ListParagraph">
    <w:name w:val="List Paragraph"/>
    <w:basedOn w:val="Normal"/>
    <w:uiPriority w:val="34"/>
    <w:qFormat/>
    <w:rsid w:val="003B1A50"/>
    <w:pPr>
      <w:spacing w:line="240" w:lineRule="auto"/>
      <w:ind w:left="720"/>
    </w:pPr>
    <w:rPr>
      <w:rFonts w:ascii="Times New Roman" w:hAnsi="Times New Roman"/>
      <w:szCs w:val="20"/>
      <w:lang w:val="en-GB" w:eastAsia="en-US"/>
    </w:rPr>
  </w:style>
  <w:style w:type="character" w:styleId="Emphasis">
    <w:name w:val="Emphasis"/>
    <w:uiPriority w:val="20"/>
    <w:qFormat/>
    <w:rsid w:val="003B1A50"/>
    <w:rPr>
      <w:i/>
      <w:iCs/>
    </w:rPr>
  </w:style>
  <w:style w:type="paragraph" w:styleId="PlainText">
    <w:name w:val="Plain Text"/>
    <w:basedOn w:val="Normal"/>
    <w:link w:val="PlainTextChar"/>
    <w:uiPriority w:val="99"/>
    <w:unhideWhenUsed/>
    <w:rsid w:val="004E6F47"/>
    <w:pPr>
      <w:spacing w:line="240" w:lineRule="auto"/>
    </w:pPr>
    <w:rPr>
      <w:rFonts w:ascii="Consolas" w:eastAsiaTheme="minorHAnsi" w:hAnsi="Consolas" w:cstheme="minorBidi"/>
      <w:sz w:val="21"/>
      <w:szCs w:val="21"/>
      <w:lang w:val="en-US"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4E6F47"/>
    <w:rPr>
      <w:rFonts w:ascii="Consolas" w:eastAsiaTheme="minorHAnsi" w:hAnsi="Consolas" w:cstheme="minorBidi"/>
      <w:sz w:val="21"/>
      <w:szCs w:val="21"/>
    </w:rPr>
  </w:style>
  <w:style w:type="character" w:customStyle="1" w:styleId="Heading1Char">
    <w:name w:val="Heading 1 Char"/>
    <w:basedOn w:val="DefaultParagraphFont"/>
    <w:link w:val="Heading1"/>
    <w:rsid w:val="004E6F47"/>
    <w:rPr>
      <w:rFonts w:ascii="Arial" w:hAnsi="Arial" w:cs="Arial"/>
      <w:b/>
      <w:bCs/>
      <w:kern w:val="32"/>
      <w:sz w:val="32"/>
      <w:szCs w:val="32"/>
      <w:lang w:val="fr-FR" w:eastAsia="fr-FR"/>
    </w:rPr>
  </w:style>
  <w:style w:type="paragraph" w:styleId="BodyText">
    <w:name w:val="Body Text"/>
    <w:basedOn w:val="Normal"/>
    <w:link w:val="BodyTextChar"/>
    <w:rsid w:val="00B43095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43095"/>
    <w:rPr>
      <w:rFonts w:ascii="Arial" w:hAnsi="Arial"/>
      <w:szCs w:val="24"/>
      <w:lang w:val="fr-FR" w:eastAsia="fr-FR"/>
    </w:rPr>
  </w:style>
  <w:style w:type="paragraph" w:styleId="BodyTextIndent">
    <w:name w:val="Body Text Indent"/>
    <w:basedOn w:val="Normal"/>
    <w:link w:val="BodyTextIndentChar"/>
    <w:rsid w:val="008D04A4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rsid w:val="008D04A4"/>
    <w:rPr>
      <w:rFonts w:ascii="Arial" w:hAnsi="Arial"/>
      <w:szCs w:val="24"/>
      <w:lang w:val="fr-FR" w:eastAsia="fr-FR"/>
    </w:rPr>
  </w:style>
  <w:style w:type="table" w:styleId="TableGrid">
    <w:name w:val="Table Grid"/>
    <w:basedOn w:val="TableNormal"/>
    <w:rsid w:val="00676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2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image" Target="media/image13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emf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vait\AppData\Local\Microsoft\Windows\Temporary%20Internet%20Files\Content.Outlook\2J6MNKVU\DG-corporate_Name-10122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05EF70B471FFD41ADA2DC262E001C70" ma:contentTypeVersion="13" ma:contentTypeDescription="Create a new document." ma:contentTypeScope="" ma:versionID="763f1d2f409402cea2ae6ccf3e0ca9fb">
  <xsd:schema xmlns:xsd="http://www.w3.org/2001/XMLSchema" xmlns:xs="http://www.w3.org/2001/XMLSchema" xmlns:p="http://schemas.microsoft.com/office/2006/metadata/properties" xmlns:ns3="23f52712-719e-4152-8eb3-2285889f299c" xmlns:ns4="35ae1ca5-19af-4b95-a12d-7c27473fdbbd" targetNamespace="http://schemas.microsoft.com/office/2006/metadata/properties" ma:root="true" ma:fieldsID="78d7838385943066e4e4e15c3a2a049c" ns3:_="" ns4:_="">
    <xsd:import namespace="23f52712-719e-4152-8eb3-2285889f299c"/>
    <xsd:import namespace="35ae1ca5-19af-4b95-a12d-7c27473fdbb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f52712-719e-4152-8eb3-2285889f29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ae1ca5-19af-4b95-a12d-7c27473fdbb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8366904-2D8D-4554-8474-280EEBCE94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f52712-719e-4152-8eb3-2285889f299c"/>
    <ds:schemaRef ds:uri="35ae1ca5-19af-4b95-a12d-7c27473fdb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34A29D-0AAE-426F-B3E7-120576F6804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B5760C9-A5FD-4ACF-BA1D-D74762BE71E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292C69-E4E9-4FE9-A1AD-36B59082A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DG-corporate_Name-101223</Template>
  <TotalTime>0</TotalTime>
  <Pages>1</Pages>
  <Words>148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Hoet &amp; Hoet s.a.</Company>
  <LinksUpToDate>false</LinksUpToDate>
  <CharactersWithSpaces>949</CharactersWithSpaces>
  <SharedDoc>false</SharedDoc>
  <HLinks>
    <vt:vector size="24" baseType="variant">
      <vt:variant>
        <vt:i4>1441877</vt:i4>
      </vt:variant>
      <vt:variant>
        <vt:i4>3</vt:i4>
      </vt:variant>
      <vt:variant>
        <vt:i4>0</vt:i4>
      </vt:variant>
      <vt:variant>
        <vt:i4>5</vt:i4>
      </vt:variant>
      <vt:variant>
        <vt:lpwstr>http://www.ab.gr/</vt:lpwstr>
      </vt:variant>
      <vt:variant>
        <vt:lpwstr/>
      </vt:variant>
      <vt:variant>
        <vt:i4>1441877</vt:i4>
      </vt:variant>
      <vt:variant>
        <vt:i4>0</vt:i4>
      </vt:variant>
      <vt:variant>
        <vt:i4>0</vt:i4>
      </vt:variant>
      <vt:variant>
        <vt:i4>5</vt:i4>
      </vt:variant>
      <vt:variant>
        <vt:lpwstr>http://www.ab.gr/</vt:lpwstr>
      </vt:variant>
      <vt:variant>
        <vt:lpwstr/>
      </vt:variant>
      <vt:variant>
        <vt:i4>1441877</vt:i4>
      </vt:variant>
      <vt:variant>
        <vt:i4>3</vt:i4>
      </vt:variant>
      <vt:variant>
        <vt:i4>0</vt:i4>
      </vt:variant>
      <vt:variant>
        <vt:i4>5</vt:i4>
      </vt:variant>
      <vt:variant>
        <vt:lpwstr>http://www.ab.gr/</vt:lpwstr>
      </vt:variant>
      <vt:variant>
        <vt:lpwstr/>
      </vt:variant>
      <vt:variant>
        <vt:i4>8061004</vt:i4>
      </vt:variant>
      <vt:variant>
        <vt:i4>0</vt:i4>
      </vt:variant>
      <vt:variant>
        <vt:i4>0</vt:i4>
      </vt:variant>
      <vt:variant>
        <vt:i4>5</vt:i4>
      </vt:variant>
      <vt:variant>
        <vt:lpwstr>mailto:amachera@ab.gr;xtzeka@ab.gr;cvrouzi@ab.gr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Vaitsis Vaggelis</dc:creator>
  <cp:lastModifiedBy>Christos Penopoulos</cp:lastModifiedBy>
  <cp:revision>4</cp:revision>
  <cp:lastPrinted>2021-05-12T08:31:00Z</cp:lastPrinted>
  <dcterms:created xsi:type="dcterms:W3CDTF">2021-05-31T11:06:00Z</dcterms:created>
  <dcterms:modified xsi:type="dcterms:W3CDTF">2021-05-31T11:07:00Z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0x010100705EF70B471FFD41ADA2DC262E001C70</vt:lpwstr>
  </property>
  <property fmtid="{D5CDD505-2E9C-101B-9397-08002B2CF9AE}" pid="3" name="MSIP_Label_a1113265-c559-4850-9a4d-5c092dbd21ac_Enabled">
    <vt:lpwstr>true</vt:lpwstr>
  </property>
  <property fmtid="{D5CDD505-2E9C-101B-9397-08002B2CF9AE}" pid="4" name="MSIP_Label_a1113265-c559-4850-9a4d-5c092dbd21ac_SetDate">
    <vt:lpwstr>2020-12-31T05:45:04Z</vt:lpwstr>
  </property>
  <property fmtid="{D5CDD505-2E9C-101B-9397-08002B2CF9AE}" pid="5" name="MSIP_Label_a1113265-c559-4850-9a4d-5c092dbd21ac_Method">
    <vt:lpwstr>Standard</vt:lpwstr>
  </property>
  <property fmtid="{D5CDD505-2E9C-101B-9397-08002B2CF9AE}" pid="6" name="MSIP_Label_a1113265-c559-4850-9a4d-5c092dbd21ac_Name">
    <vt:lpwstr>Internal Use</vt:lpwstr>
  </property>
  <property fmtid="{D5CDD505-2E9C-101B-9397-08002B2CF9AE}" pid="7" name="MSIP_Label_a1113265-c559-4850-9a4d-5c092dbd21ac_SiteId">
    <vt:lpwstr>a6b169f1-592b-4329-8f33-8db8903003c7</vt:lpwstr>
  </property>
  <property fmtid="{D5CDD505-2E9C-101B-9397-08002B2CF9AE}" pid="8" name="MSIP_Label_a1113265-c559-4850-9a4d-5c092dbd21ac_ActionId">
    <vt:lpwstr>fd4c978b-7261-424a-a551-b1deb8311992</vt:lpwstr>
  </property>
  <property fmtid="{D5CDD505-2E9C-101B-9397-08002B2CF9AE}" pid="9" name="MSIP_Label_a1113265-c559-4850-9a4d-5c092dbd21ac_ContentBits">
    <vt:lpwstr>0</vt:lpwstr>
  </property>
</Properties>
</file>